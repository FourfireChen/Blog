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-718185</wp:posOffset>
                </wp:positionV>
                <wp:extent cx="5304790" cy="13525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79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eastAsia="微软雅黑" w:cs="微软雅黑"/>
                                <w:b/>
                                <w:bCs/>
                                <w:color w:val="31849B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b/>
                                <w:bCs/>
                                <w:color w:val="31849B"/>
                                <w:sz w:val="44"/>
                                <w:szCs w:val="44"/>
                                <w:lang w:val="en-US" w:eastAsia="zh-CN"/>
                              </w:rPr>
                              <w:t>陈钊燚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b/>
                                <w:bCs/>
                                <w:color w:val="31849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b/>
                                <w:bCs/>
                                <w:color w:val="31849B"/>
                                <w:sz w:val="24"/>
                                <w:szCs w:val="24"/>
                                <w:lang w:val="en-US" w:eastAsia="zh-CN"/>
                              </w:rPr>
                              <w:t>华中科技大学-软件工程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5pt;margin-top:-56.55pt;height:106.5pt;width:417.7pt;z-index:251659264;mso-width-relative:page;mso-height-relative:page;" filled="f" stroked="f" coordsize="21600,21600" o:gfxdata="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l&#10;BxyO2AAAAAoBAAAPAAAAAAAAAAEAIAAAACIAAABkcnMvZG93bnJldi54bWxQSwECFAAUAAAACACH&#10;TuJARqfeWrIBAAAv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eastAsia="微软雅黑" w:cs="微软雅黑"/>
                          <w:b/>
                          <w:bCs/>
                          <w:color w:val="31849B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b/>
                          <w:bCs/>
                          <w:color w:val="31849B"/>
                          <w:sz w:val="44"/>
                          <w:szCs w:val="44"/>
                          <w:lang w:val="en-US" w:eastAsia="zh-CN"/>
                        </w:rPr>
                        <w:t>陈钊燚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b/>
                          <w:bCs/>
                          <w:color w:val="31849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b/>
                          <w:bCs/>
                          <w:color w:val="31849B"/>
                          <w:sz w:val="24"/>
                          <w:szCs w:val="24"/>
                          <w:lang w:val="en-US" w:eastAsia="zh-CN"/>
                        </w:rPr>
                        <w:t>华中科技大学-软件工程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43180</wp:posOffset>
                </wp:positionV>
                <wp:extent cx="1261745" cy="434340"/>
                <wp:effectExtent l="0" t="0" r="0" b="0"/>
                <wp:wrapNone/>
                <wp:docPr id="2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49.9pt;margin-top:3.4pt;height:34.2pt;width:99.35pt;z-index:251713536;mso-width-relative:page;mso-height-relative:page;" filled="f" stroked="f" coordsize="21600,21600" o:gfxdata="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NVlWjVAAAABwEAAA8AAAAA&#10;AAAAAQAgAAAAIgAAAGRycy9kb3ducmV2LnhtbFBLAQIUABQAAAAIAIdO4kBvAh7BpQEAABkDAAAO&#10;AAAAAAAAAAEAIAAAACQ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eastAsia="微软雅黑" w:cs="微软雅黑"/>
                          <w:color w:val="003366"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color w:val="003366"/>
                          <w:sz w:val="32"/>
                          <w:szCs w:val="28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color w:val="31849B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1905</wp:posOffset>
                </wp:positionV>
                <wp:extent cx="6000115" cy="331470"/>
                <wp:effectExtent l="0" t="0" r="0" b="0"/>
                <wp:wrapNone/>
                <wp:docPr id="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11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</w:rPr>
                              <w:t>意向岗位</w:t>
                            </w:r>
                            <w:r>
                              <w:rPr>
                                <w:rFonts w:hint="default" w:ascii="微软雅黑" w:eastAsia="微软雅黑" w:cs="微软雅黑"/>
                              </w:rPr>
                              <w:t>：Android开发实习生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7.25pt;margin-top:0.15pt;height:26.1pt;width:472.45pt;z-index:251664384;mso-width-relative:page;mso-height-relative:page;" filled="f" stroked="f" coordsize="21600,21600" o:gfxdata="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+jP9XVAAAABwEAAA8AAAAA&#10;AAAAAQAgAAAAIgAAAGRycy9kb3ducmV2LnhtbFBLAQIUABQAAAAIAIdO4kD75Ce3pQEAABgDAAAO&#10;AAAAAAAAAAEAIAAAACQ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</w:rPr>
                      </w:pPr>
                      <w:r>
                        <w:rPr>
                          <w:rFonts w:hint="eastAsia" w:ascii="微软雅黑" w:eastAsia="微软雅黑" w:cs="微软雅黑"/>
                        </w:rPr>
                        <w:t>意向岗位</w:t>
                      </w:r>
                      <w:r>
                        <w:rPr>
                          <w:rFonts w:hint="default" w:ascii="微软雅黑" w:eastAsia="微软雅黑" w:cs="微软雅黑"/>
                        </w:rPr>
                        <w:t>：Android开发实习生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45085</wp:posOffset>
                </wp:positionV>
                <wp:extent cx="6207760" cy="1905"/>
                <wp:effectExtent l="0" t="0" r="0" b="0"/>
                <wp:wrapNone/>
                <wp:docPr id="23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7760" cy="190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3366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-33.15pt;margin-top:3.55pt;height:0.15pt;width:488.8pt;mso-position-horizontal-relative:margin;z-index:251723776;mso-width-relative:page;mso-height-relative:page;" filled="f" stroked="t" coordsize="21600,21600" o:gfxdata="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jgXRTWAAAABwEAAA8AAAAAAAAAAQAgAAAA&#10;IgAAAGRycy9kb3ducmV2LnhtbFBLAQIUABQAAAAIAIdO4kCfxlxR1AEAAJADAAAOAAAAAAAAAAEA&#10;IAAAACUBAABkcnMvZTJvRG9jLnhtbFBLBQYAAAAABgAGAFkBAABrBQAAAAA=&#10;">
                <v:fill on="f" focussize="0,0"/>
                <v:stroke weight="0.25pt" color="#003366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color w:val="31849B"/>
        </w:rPr>
      </w:pP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71755</wp:posOffset>
                </wp:positionV>
                <wp:extent cx="1261745" cy="444500"/>
                <wp:effectExtent l="0" t="0" r="0" b="0"/>
                <wp:wrapNone/>
                <wp:docPr id="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49.45pt;margin-top:5.65pt;height:35pt;width:99.35pt;z-index:251662336;mso-width-relative:page;mso-height-relative:page;" filled="f" stroked="f" coordsize="21600,21600" o:gfxdata="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hJHXtQAAAAIAQAADwAAAAAA&#10;AAABACAAAAAiAAAAZHJzL2Rvd25yZXYueG1sUEsBAhQAFAAAAAgAh07iQJrrigOlAQAAGAMAAA4A&#10;AAAAAAAAAQAgAAAAIw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eastAsia="微软雅黑" w:cs="微软雅黑"/>
                          <w:color w:val="003366"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color w:val="003366"/>
                          <w:sz w:val="32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31849B"/>
        </w:rPr>
      </w:pPr>
    </w:p>
    <w:p>
      <w:pPr>
        <w:rPr>
          <w:color w:val="31849B"/>
        </w:rPr>
      </w:pP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posOffset>-401955</wp:posOffset>
                </wp:positionH>
                <wp:positionV relativeFrom="paragraph">
                  <wp:posOffset>83820</wp:posOffset>
                </wp:positionV>
                <wp:extent cx="6207760" cy="1905"/>
                <wp:effectExtent l="0" t="0" r="0" b="0"/>
                <wp:wrapNone/>
                <wp:docPr id="2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7760" cy="190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3366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-31.65pt;margin-top:6.6pt;height:0.15pt;width:488.8pt;mso-position-horizontal-relative:margin;z-index:251790336;mso-width-relative:page;mso-height-relative:page;" filled="f" stroked="t" coordsize="21600,21600" o:gfxdata="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MsyrjYAAAACQEAAA8AAAAAAAAAAQAg&#10;AAAAIgAAAGRycy9kb3ducmV2LnhtbFBLAQIUABQAAAAIAIdO4kAlYOs+1QEAAJADAAAOAAAAAAAA&#10;AAEAIAAAACcBAABkcnMvZTJvRG9jLnhtbFBLBQYAAAAABgAGAFkBAABuBQAAAAA=&#10;">
                <v:fill on="f" focussize="0,0"/>
                <v:stroke weight="0.25pt" color="#003366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76835</wp:posOffset>
                </wp:positionV>
                <wp:extent cx="6289675" cy="649605"/>
                <wp:effectExtent l="0" t="0" r="0" b="0"/>
                <wp:wrapNone/>
                <wp:docPr id="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675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</w:rPr>
                              <w:t>姓 名：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>陈钊燚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</w:rPr>
                              <w:t>联系电话：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>15927157339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</w:rPr>
                              <w:t>电子邮箱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 xml:space="preserve">： 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instrText xml:space="preserve"> HYPERLINK "mailto:1215638092@qq.com" </w:instrTex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>1215638092@qq.com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现居住地：湖北武汉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学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 xml:space="preserve">校：华中科技大学        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>专业：软件工程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4.9pt;margin-top:6.05pt;height:51.15pt;width:495.25pt;z-index:251663360;mso-width-relative:page;mso-height-relative:page;" filled="f" stroked="f" coordsize="21600,21600" o:gfxdata="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j&#10;ts111wAAAAoBAAAPAAAAAAAAAAEAIAAAACIAAABkcnMvZG93bnJldi54bWxQSwECFAAUAAAACACH&#10;TuJApSePFLMBAAAv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</w:rPr>
                        <w:t>姓 名：</w:t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t>陈钊燚</w:t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</w:rPr>
                        <w:t>联系电话：</w:t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t>15927157339</w:t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</w:rPr>
                        <w:t>电子邮箱</w:t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t xml:space="preserve">： </w:t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instrText xml:space="preserve"> HYPERLINK "mailto:1215638092@qq.com" </w:instrText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微软雅黑" w:eastAsia="微软雅黑" w:cs="微软雅黑"/>
                          <w:sz w:val="21"/>
                          <w:szCs w:val="21"/>
                        </w:rPr>
                        <w:t>1215638092@qq.com</w:t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现居住地：湖北武汉</w:t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学</w:t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t xml:space="preserve">校：华中科技大学        </w:t>
                      </w:r>
                      <w:r>
                        <w:rPr>
                          <w:rFonts w:hint="eastAsia" w:asci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t>专业：软件工程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31849B"/>
        </w:rPr>
      </w:pPr>
    </w:p>
    <w:p>
      <w:pPr>
        <w:rPr>
          <w:color w:val="31849B"/>
        </w:rPr>
      </w:pPr>
    </w:p>
    <w:p>
      <w:pPr>
        <w:rPr>
          <w:color w:val="31849B"/>
        </w:rPr>
      </w:pP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21590</wp:posOffset>
                </wp:positionV>
                <wp:extent cx="1261745" cy="408940"/>
                <wp:effectExtent l="0" t="0" r="0" b="0"/>
                <wp:wrapNone/>
                <wp:docPr id="1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  <w:t>个人简介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50pt;margin-top:1.7pt;height:32.2pt;width:99.35pt;z-index:251669504;mso-width-relative:page;mso-height-relative:page;" filled="f" stroked="f" coordsize="21600,21600" o:gfxdata="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8dgrHXAAAACAEAAA8A&#10;AAAAAAAAAQAgAAAAIgAAAGRycy9kb3ducmV2LnhtbFBLAQIUABQAAAAIAIdO4kB/NjrWpgEAABk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eastAsia="微软雅黑" w:cs="微软雅黑"/>
                          <w:color w:val="003366"/>
                          <w:sz w:val="32"/>
                          <w:szCs w:val="2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color w:val="003366"/>
                          <w:sz w:val="32"/>
                          <w:szCs w:val="28"/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31849B"/>
        </w:rPr>
      </w:pPr>
    </w:p>
    <w:p>
      <w:pPr>
        <w:rPr>
          <w:color w:val="31849B"/>
        </w:rPr>
      </w:pP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margin">
                  <wp:posOffset>-408305</wp:posOffset>
                </wp:positionH>
                <wp:positionV relativeFrom="paragraph">
                  <wp:posOffset>68580</wp:posOffset>
                </wp:positionV>
                <wp:extent cx="6207760" cy="1905"/>
                <wp:effectExtent l="0" t="0" r="0" b="0"/>
                <wp:wrapNone/>
                <wp:docPr id="2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7760" cy="190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3366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-32.15pt;margin-top:5.4pt;height:0.15pt;width:488.8pt;mso-position-horizontal-relative:margin;z-index:251923456;mso-width-relative:page;mso-height-relative:page;" filled="f" stroked="t" coordsize="21600,21600" o:gfxdata="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dUDSY1wAAAAkBAAAPAAAAAAAAAAEAIAAA&#10;ACIAAABkcnMvZG93bnJldi54bWxQSwECFAAUAAAACACHTuJALe5BoNQBAACQAwAADgAAAAAAAAAB&#10;ACAAAAAmAQAAZHJzL2Uyb0RvYy54bWxQSwUGAAAAAAYABgBZAQAAbAUAAAAA&#10;">
                <v:fill on="f" focussize="0,0"/>
                <v:stroke weight="0.25pt" color="#003366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0</wp:posOffset>
                </wp:positionV>
                <wp:extent cx="6000115" cy="855980"/>
                <wp:effectExtent l="0" t="0" r="0" b="0"/>
                <wp:wrapNone/>
                <wp:docPr id="8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115" cy="85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华中科技大学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在读生，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两年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Android开发经验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乐于研究Android源码。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Linux使用者、爱好者，乐于研究Linux内核，乐于学习新技术，热衷于计算机知识。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具备团队协作精神，有较好的沟通能力、较高的学习热情，有较强的责任心。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6.05pt;margin-top:0pt;height:67.4pt;width:472.45pt;z-index:251665408;mso-width-relative:page;mso-height-relative:page;" filled="f" stroked="f" coordsize="21600,21600" o:gfxdata="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g7UIvWAAAACAEAAA8AAAAA&#10;AAAAAQAgAAAAIgAAAGRycy9kb3ducmV2LnhtbFBLAQIUABQAAAAIAIdO4kCEwna4pAEAABgDAAAO&#10;AAAAAAAAAAEAIAAAACU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华中科技大学</w:t>
                      </w: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在读生，</w:t>
                      </w: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两年</w:t>
                      </w: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Android开发经验</w:t>
                      </w: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乐于研究Android源码。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Linux使用者、爱好者，乐于研究Linux内核，乐于学习新技术，热衷于计算机知识。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具备团队协作精神，有较好的沟通能力、较高的学习热情，有较强的责任心。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31849B"/>
        </w:rPr>
      </w:pPr>
    </w:p>
    <w:p>
      <w:pPr>
        <w:rPr>
          <w:color w:val="31849B"/>
        </w:rPr>
      </w:pPr>
    </w:p>
    <w:p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177165</wp:posOffset>
                </wp:positionV>
                <wp:extent cx="1261745" cy="612140"/>
                <wp:effectExtent l="0" t="0" r="0" b="0"/>
                <wp:wrapNone/>
                <wp:docPr id="1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  <w:t>主要项目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47.5pt;margin-top:13.95pt;height:48.2pt;width:99.35pt;z-index:251675648;mso-width-relative:page;mso-height-relative:page;" filled="f" stroked="f" coordsize="21600,21600" o:gfxdata="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NtNX/YAAAACgEAAA8A&#10;AAAAAAAAAQAgAAAAIgAAAGRycy9kb3ducmV2LnhtbFBLAQIUABQAAAAIAIdO4kBuc1NppQEAABk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eastAsia="微软雅黑" w:cs="微软雅黑"/>
                          <w:color w:val="003366"/>
                          <w:sz w:val="32"/>
                          <w:szCs w:val="2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color w:val="003366"/>
                          <w:sz w:val="32"/>
                          <w:szCs w:val="28"/>
                        </w:rPr>
                        <w:t>主要项目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4925824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69215</wp:posOffset>
                </wp:positionV>
                <wp:extent cx="6216650" cy="1270635"/>
                <wp:effectExtent l="0" t="0" r="0" b="0"/>
                <wp:wrapNone/>
                <wp:docPr id="3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>传送门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同城配送的快递物流产品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独立负责App架构搭建，集成Jetpack+Retrofit，基于MVVM模式开发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布局优化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进程保活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接入短信验证、高德地图等实现业务逻辑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3.1pt;margin-top:5.45pt;height:100.05pt;width:489.5pt;z-index:254925824;mso-width-relative:page;mso-height-relative:page;" filled="f" stroked="f" coordsize="21600,21600" o:gfxdata="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SCYF11gAAAAoBAAAPAAAA&#10;AAAAAAEAIAAAACIAAABkcnMvZG93bnJldi54bWxQSwECFAAUAAAACACHTuJAfouzOaUBAAAaAwAA&#10;DgAAAAAAAAABACAAAAAl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>传送门</w:t>
                      </w: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同城配送的快递物流产品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独立负责App架构搭建，集成Jetpack+Retrofit，基于MVVM模式开发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布局优化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进程保活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接入短信验证、高德地图等实现业务逻辑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margin">
                  <wp:posOffset>-414655</wp:posOffset>
                </wp:positionH>
                <wp:positionV relativeFrom="paragraph">
                  <wp:posOffset>11430</wp:posOffset>
                </wp:positionV>
                <wp:extent cx="6207760" cy="1905"/>
                <wp:effectExtent l="0" t="0" r="0" b="0"/>
                <wp:wrapNone/>
                <wp:docPr id="26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7760" cy="190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3366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-32.65pt;margin-top:0.9pt;height:0.15pt;width:488.8pt;mso-position-horizontal-relative:margin;z-index:252189696;mso-width-relative:page;mso-height-relative:page;" filled="f" stroked="t" coordsize="21600,21600" o:gfxdata="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LK5rfWAAAABwEAAA8AAAAAAAAAAQAgAAAA&#10;IgAAAGRycy9kb3ducmV2LnhtbFBLAQIUABQAAAAIAIdO4kB0es/Y1AEAAJADAAAOAAAAAAAAAAEA&#10;IAAAACUBAABkcnMvZTJvRG9jLnhtbFBLBQYAAAAABgAGAFkBAABrBQAAAAA=&#10;">
                <v:fill on="f" focussize="0,0"/>
                <v:stroke weight="0.25pt" color="#003366" joinstyle="round" dashstyle="dash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62582272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180975</wp:posOffset>
                </wp:positionV>
                <wp:extent cx="6216650" cy="1021080"/>
                <wp:effectExtent l="0" t="0" r="0" b="0"/>
                <wp:wrapNone/>
                <wp:docPr id="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021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V2EX客户端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V2EX移动端适配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MVP模式实践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扒取解析V2EX论坛html，适配移动端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集成okhttp、butterknife等第三方框架实现业务逻辑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3.1pt;margin-top:14.25pt;height:80.4pt;width:489.5pt;z-index:262582272;mso-width-relative:page;mso-height-relative:page;" filled="f" stroked="f" coordsize="21600,21600" o:gfxdata="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1jUx7XAAAACgEAAA8AAAAA&#10;AAAAAQAgAAAAIgAAAGRycy9kb3ducmV2LnhtbFBLAQIUABQAAAAIAIdO4kDU51YbowEAABk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V2EX客户端</w:t>
                      </w: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V2EX移动端适配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MVP模式实践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扒取解析V2EX论坛html，适配移动端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集成okhttp、butterknife等第三方框架实现业务逻辑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tabs>
          <w:tab w:val="left" w:pos="795"/>
        </w:tabs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329152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695325</wp:posOffset>
                </wp:positionV>
                <wp:extent cx="6216650" cy="789305"/>
                <wp:effectExtent l="0" t="0" r="0" b="0"/>
                <wp:wrapNone/>
                <wp:docPr id="3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789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>青蛙记账</w:t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多平台记账软件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悬浮窗实践，支持悬浮窗记账，脱离Activity，响应用户点击、拖动、输入事件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多气泡展开自定义View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3pt;margin-top:54.75pt;height:62.15pt;width:489.5pt;z-index:253291520;mso-width-relative:page;mso-height-relative:page;" filled="f" stroked="f" coordsize="21600,21600" o:gfxdata="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xKb5jYAAAACwEAAA8A&#10;AAAAAAAAAQAgAAAAIgAAAGRycy9kb3ducmV2LnhtbFBLAQIUABQAAAAIAIdO4kCHJyDepQEAABk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>青蛙记账</w:t>
                      </w: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多平台记账软件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悬浮窗实践，支持悬浮窗记账，脱离Activity，响应用户点击、拖动、输入事件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多气泡展开自定义View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>
                <wp:simplePos x="0" y="0"/>
                <wp:positionH relativeFrom="margin">
                  <wp:posOffset>-452755</wp:posOffset>
                </wp:positionH>
                <wp:positionV relativeFrom="paragraph">
                  <wp:posOffset>1912620</wp:posOffset>
                </wp:positionV>
                <wp:extent cx="6207760" cy="1905"/>
                <wp:effectExtent l="0" t="0" r="0" b="0"/>
                <wp:wrapNone/>
                <wp:docPr id="29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7760" cy="190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3366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-35.65pt;margin-top:150.6pt;height:0.15pt;width:488.8pt;mso-position-horizontal-relative:margin;z-index:252740608;mso-width-relative:page;mso-height-relative:page;" filled="f" stroked="t" coordsize="21600,21600" o:gfxdata="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/Nbj2QAAAAsBAAAPAAAAAAAAAAEA&#10;IAAAACIAAABkcnMvZG93bnJldi54bWxQSwECFAAUAAAACACHTuJACLkKmdUBAACQAwAADgAAAAAA&#10;AAABACAAAAAoAQAAZHJzL2Uyb0RvYy54bWxQSwUGAAAAAAYABgBZAQAAbwUAAAAA&#10;">
                <v:fill on="f" focussize="0,0"/>
                <v:stroke weight="0.25pt" color="#003366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1900555</wp:posOffset>
                </wp:positionV>
                <wp:extent cx="6000115" cy="1368425"/>
                <wp:effectExtent l="0" t="0" r="0" b="0"/>
                <wp:wrapNone/>
                <wp:docPr id="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115" cy="136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熟悉Java语言，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熟悉Android基本开发框架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对Framework层有所了解，如Activity/Service的启动、Zygote/System进程的启动、用户进程的创建、消息处理机制、触摸事件传递机制等等。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使用过MVP、MVVM模式，对LiveData、ViewModel有所了解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18"/>
                                <w:szCs w:val="18"/>
                              </w:rPr>
                              <w:t>对Android UI、插件化、apk结构、Binder、多线程等有所了解。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3.6pt;margin-top:149.65pt;height:107.75pt;width:472.45pt;z-index:251666432;mso-width-relative:page;mso-height-relative:page;" filled="f" stroked="f" coordsize="21600,21600" o:gfxdata="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hOMnPaAAAACwEAAA8A&#10;AAAAAAAAAQAgAAAAIgAAAGRycy9kb3ducmV2LnhtbFBLAQIUABQAAAAIAIdO4kBub9MdowEAABk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熟悉Java语言，</w:t>
                      </w:r>
                      <w:r>
                        <w:rPr>
                          <w:rFonts w:hint="eastAsia" w:asci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熟悉Android基本开发框架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对Framework层有所了解，如Activity/Service的启动、Zygote/System进程的启动、用户进程的创建、消息处理机制、触摸事件传递机制等等。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使用过MVP、MVVM模式，对LiveData、ViewModel有所了解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18"/>
                          <w:szCs w:val="18"/>
                        </w:rPr>
                        <w:t>对Android UI、插件化、apk结构、Binder、多线程等有所了解。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1504950</wp:posOffset>
                </wp:positionV>
                <wp:extent cx="1261745" cy="61214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  <w:t>个人能力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52.9pt;margin-top:118.5pt;height:48.2pt;width:99.35pt;z-index:251672576;mso-width-relative:page;mso-height-relative:page;" filled="f" stroked="f" coordsize="21600,21600" o:gfxdata="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fwSQ7dgAAAALAQAADwAA&#10;AAAAAAABACAAAAAiAAAAZHJzL2Rvd25yZXYueG1sUEsBAhQAFAAAAAgAh07iQNIPNgCkAQAAG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eastAsia="微软雅黑" w:cs="微软雅黑"/>
                          <w:color w:val="003366"/>
                          <w:sz w:val="32"/>
                          <w:szCs w:val="2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color w:val="003366"/>
                          <w:sz w:val="32"/>
                          <w:szCs w:val="28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313664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3700145</wp:posOffset>
                </wp:positionV>
                <wp:extent cx="6216650" cy="636270"/>
                <wp:effectExtent l="0" t="0" r="0" b="0"/>
                <wp:wrapNone/>
                <wp:docPr id="3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>华中科技大学软件学院科创团队Android组组长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sz w:val="21"/>
                                <w:szCs w:val="21"/>
                              </w:rPr>
                              <w:t>华中科技大学启明学院联创团队Android组成员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2.7pt;margin-top:291.35pt;height:50.1pt;width:489.5pt;z-index:259313664;mso-width-relative:page;mso-height-relative:page;" filled="f" stroked="f" coordsize="21600,21600" o:gfxdata="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hVIVb2QAAAAsBAAAP&#10;AAAAAAAAAAEAIAAAACIAAABkcnMvZG93bnJldi54bWxQSwECFAAUAAAACACHTuJABOIfpKUBAAAZ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t>华中科技大学软件学院科创团队Android组组长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sz w:val="21"/>
                          <w:szCs w:val="21"/>
                        </w:rPr>
                        <w:t>华中科技大学启明学院联创团队Android组成员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6045056" behindDoc="0" locked="0" layoutInCell="1" allowOverlap="1">
                <wp:simplePos x="0" y="0"/>
                <wp:positionH relativeFrom="margin">
                  <wp:posOffset>-401955</wp:posOffset>
                </wp:positionH>
                <wp:positionV relativeFrom="paragraph">
                  <wp:posOffset>3764280</wp:posOffset>
                </wp:positionV>
                <wp:extent cx="6207760" cy="1905"/>
                <wp:effectExtent l="0" t="0" r="0" b="0"/>
                <wp:wrapNone/>
                <wp:docPr id="3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7760" cy="190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3366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-31.65pt;margin-top:296.4pt;height:0.15pt;width:488.8pt;mso-position-horizontal-relative:margin;z-index:256045056;mso-width-relative:page;mso-height-relative:page;" filled="f" stroked="t" coordsize="21600,21600" o:gfxdata="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REcVTaAAAACwEAAA8AAAAAAAAAAQAg&#10;AAAAIgAAAGRycy9kb3ducmV2LnhtbFBLAQIUABQAAAAIAIdO4kCRzASu0wEAAJADAAAOAAAAAAAA&#10;AAEAIAAAACkBAABkcnMvZTJvRG9jLnhtbFBLBQYAAAAABgAGAFkBAABuBQAAAAA=&#10;">
                <v:fill on="f" focussize="0,0"/>
                <v:stroke weight="0.25pt" color="#003366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31849B"/>
        </w:rPr>
        <mc:AlternateContent>
          <mc:Choice Requires="wps">
            <w:drawing>
              <wp:anchor distT="0" distB="0" distL="114300" distR="114300" simplePos="0" relativeHeight="254961664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3338195</wp:posOffset>
                </wp:positionV>
                <wp:extent cx="1261745" cy="612140"/>
                <wp:effectExtent l="0" t="0" r="0" b="0"/>
                <wp:wrapNone/>
                <wp:docPr id="3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default" w:ascii="微软雅黑" w:eastAsia="微软雅黑" w:cs="微软雅黑"/>
                                <w:color w:val="003366"/>
                                <w:sz w:val="32"/>
                                <w:szCs w:val="28"/>
                              </w:rPr>
                              <w:t>课外团队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49.9pt;margin-top:262.85pt;height:48.2pt;width:99.35pt;z-index:254961664;mso-width-relative:page;mso-height-relative:page;" filled="f" stroked="f" coordsize="21600,21600" o:gfxdata="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9zIi/2AAAAAoBAAAP&#10;AAAAAAAAAAEAIAAAACIAAABkcnMvZG93bnJldi54bWxQSwECFAAUAAAACACHTuJAdEwdgKYBAAAZ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eastAsia="微软雅黑" w:cs="微软雅黑"/>
                          <w:color w:val="003366"/>
                          <w:sz w:val="32"/>
                          <w:szCs w:val="28"/>
                        </w:rPr>
                      </w:pPr>
                      <w:r>
                        <w:rPr>
                          <w:rFonts w:hint="default" w:ascii="微软雅黑" w:eastAsia="微软雅黑" w:cs="微软雅黑"/>
                          <w:color w:val="003366"/>
                          <w:sz w:val="32"/>
                          <w:szCs w:val="28"/>
                        </w:rPr>
                        <w:t>课外团队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6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1ED9"/>
    <w:multiLevelType w:val="singleLevel"/>
    <w:tmpl w:val="596E1E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095EB21"/>
    <w:multiLevelType w:val="singleLevel"/>
    <w:tmpl w:val="7095EB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B2AED"/>
    <w:rsid w:val="00161C83"/>
    <w:rsid w:val="00227343"/>
    <w:rsid w:val="002C39CE"/>
    <w:rsid w:val="00747D58"/>
    <w:rsid w:val="00756FAC"/>
    <w:rsid w:val="00842E3C"/>
    <w:rsid w:val="0099330B"/>
    <w:rsid w:val="00B72383"/>
    <w:rsid w:val="00BA6592"/>
    <w:rsid w:val="00F51A00"/>
    <w:rsid w:val="00F51D15"/>
    <w:rsid w:val="08227958"/>
    <w:rsid w:val="0EF07607"/>
    <w:rsid w:val="1B7F5853"/>
    <w:rsid w:val="20407141"/>
    <w:rsid w:val="304C3B1F"/>
    <w:rsid w:val="36BB3E2A"/>
    <w:rsid w:val="36DF3382"/>
    <w:rsid w:val="38954A58"/>
    <w:rsid w:val="3B2F7619"/>
    <w:rsid w:val="402415D0"/>
    <w:rsid w:val="42946BF7"/>
    <w:rsid w:val="488658AC"/>
    <w:rsid w:val="4E387311"/>
    <w:rsid w:val="51F77DBF"/>
    <w:rsid w:val="5FEF80F1"/>
    <w:rsid w:val="665B071D"/>
    <w:rsid w:val="6C840020"/>
    <w:rsid w:val="7251730B"/>
    <w:rsid w:val="73320EF6"/>
    <w:rsid w:val="77F3BDA5"/>
    <w:rsid w:val="7ACC109C"/>
    <w:rsid w:val="7EEEDAD7"/>
    <w:rsid w:val="7F6B2AED"/>
    <w:rsid w:val="B7DE6B43"/>
    <w:rsid w:val="DFE6FB37"/>
    <w:rsid w:val="FCF7F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semiHidden/>
    <w:qFormat/>
    <w:uiPriority w:val="99"/>
    <w:rPr>
      <w:rFonts w:eastAsia="宋体"/>
      <w:kern w:val="2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fourfire\.kingsoft\office6\templates\download\&#40664;&#35748;\&#36890;&#29992;&#24212;&#23626;&#29983;&#27714;&#32844;&#31616;&#21382;1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通用应届生求职简历1.doc</Template>
  <Pages>1</Pages>
  <Words>0</Words>
  <Characters>0</Characters>
  <Lines>1</Lines>
  <Paragraphs>1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2019-03-04T10:15:00Z</dcterms:created>
  <dc:creator>Fourfire～</dc:creator>
  <cp:lastModifiedBy>Fourfire～</cp:lastModifiedBy>
  <dcterms:modified xsi:type="dcterms:W3CDTF">2019-03-11T13:28:46Z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4</vt:lpwstr>
  </property>
</Properties>
</file>